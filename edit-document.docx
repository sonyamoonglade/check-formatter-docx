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34019D" w:rsidP="0034019D" w:rsidRDefault="00340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3A73CA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19D">
        <w:rPr>
          <w:rFonts w:ascii="Times New Roman" w:hAnsi="Times New Roman" w:cs="Times New Roman"/>
          <w:sz w:val="20"/>
          <w:szCs w:val="20"/>
        </w:rPr>
        <w:t>Заказчик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Артем Тимофеев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Pr="003A73CA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19D">
        <w:rPr>
          <w:rFonts w:ascii="Times New Roman" w:hAnsi="Times New Roman" w:cs="Times New Roman"/>
          <w:sz w:val="20"/>
          <w:szCs w:val="20"/>
        </w:rPr>
        <w:t>Телефон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3A73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+79524000770</w:t>
      </w:r>
    </w:p>
    <w:p w:rsidRPr="003A73CA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Pr="002D2392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Доставка</w:t>
      </w:r>
      <w:r w:rsidRPr="002D2392">
        <w:rPr>
          <w:rFonts w:ascii="Times New Roman" w:hAnsi="Times New Roman" w:cs="Times New Roman"/>
          <w:sz w:val="20"/>
          <w:szCs w:val="20"/>
        </w:rPr>
        <w:t>:</w:t>
      </w:r>
      <w:r w:rsidRPr="002D2392" w:rsidR="003A73CA">
        <w:rPr>
          <w:rFonts w:ascii="Times New Roman" w:hAnsi="Times New Roman" w:cs="Times New Roman"/>
          <w:sz w:val="20"/>
          <w:szCs w:val="20"/>
        </w:rPr>
        <w:t xml:space="preserve"> </w:t>
      </w:r>
      <w:r w:rsidR="002D2392">
        <w:rPr>
          <w:rFonts w:ascii="Times New Roman" w:hAnsi="Times New Roman" w:cs="Times New Roman"/>
          <w:sz w:val="20"/>
          <w:szCs w:val="20"/>
          <w:lang w:val="en-US"/>
        </w:rPr>
        <w:t>Да</w:t>
      </w:r>
    </w:p>
    <w:p w:rsidRPr="002D2392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Адрес</w:t>
      </w:r>
      <w:r w:rsidRPr="002D2392">
        <w:rPr>
          <w:rFonts w:ascii="Times New Roman" w:hAnsi="Times New Roman" w:cs="Times New Roman"/>
          <w:sz w:val="20"/>
          <w:szCs w:val="20"/>
        </w:rPr>
        <w:t xml:space="preserve"> – </w:t>
      </w:r>
      <w:r w:rsidR="006B76E6">
        <w:rPr>
          <w:rFonts w:ascii="Times New Roman" w:hAnsi="Times New Roman" w:cs="Times New Roman"/>
          <w:sz w:val="20"/>
          <w:szCs w:val="20"/>
        </w:rPr>
        <w:t>ул</w:t>
      </w:r>
      <w:r w:rsidRPr="002D2392" w:rsidR="006B76E6">
        <w:rPr>
          <w:rFonts w:ascii="Times New Roman" w:hAnsi="Times New Roman" w:cs="Times New Roman"/>
          <w:sz w:val="20"/>
          <w:szCs w:val="20"/>
        </w:rPr>
        <w:t xml:space="preserve">.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Пушкинская 29а долгая</w:t>
      </w:r>
    </w:p>
    <w:p w:rsidRPr="00C10BE3" w:rsidR="0034019D" w:rsidP="0034019D" w:rsidRDefault="006B76E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34019D">
        <w:rPr>
          <w:rFonts w:ascii="Times New Roman" w:hAnsi="Times New Roman" w:cs="Times New Roman"/>
          <w:sz w:val="20"/>
          <w:szCs w:val="20"/>
        </w:rPr>
        <w:t>одъезд</w:t>
      </w:r>
      <w:r w:rsidRPr="00C10BE3" w:rsidR="006C6F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C10BE3" w:rsidR="003401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4019D">
        <w:rPr>
          <w:rFonts w:ascii="Times New Roman" w:hAnsi="Times New Roman" w:cs="Times New Roman"/>
          <w:sz w:val="20"/>
          <w:szCs w:val="20"/>
        </w:rPr>
        <w:t>этаж</w:t>
      </w:r>
      <w:r w:rsidRPr="00C10B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C10BE3" w:rsidR="0034019D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r w:rsidR="0034019D">
        <w:rPr>
          <w:rFonts w:ascii="Times New Roman" w:hAnsi="Times New Roman" w:cs="Times New Roman"/>
          <w:sz w:val="20"/>
          <w:szCs w:val="20"/>
        </w:rPr>
        <w:t>квартира</w:t>
      </w:r>
      <w:r w:rsidRPr="00C10BE3" w:rsidR="003401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:rsidRPr="00C10BE3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Pr="006C6F24" w:rsidR="007A26B5" w:rsidP="006C6F24" w:rsidRDefault="0034019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Содержимое:</w:t>
        <w:br/>
        <w:t xml:space="preserve"> - </w:t>
        <w:t>Моцарелла</w:t>
        <w:tab/>
        <w:tab/>
        <w:t>1 * 399.0₽</w:t>
        <w:br/>
        <w:t xml:space="preserve"> - </w:t>
        <w:t>Грибная</w:t>
        <w:tab/>
        <w:tab/>
        <w:t>2 * 417.0₽</w:t>
        <w:br/>
      </w:r>
    </w:p>
    <w:p w:rsidRPr="006B76E6" w:rsidR="007A26B5" w:rsidP="007A26B5" w:rsidRDefault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Pr="006B76E6" w:rsidR="0055667A" w:rsidSect="0055667A">
      <w:headerReference w:type="default" r:id="rId8"/>
      <w:footerReference w:type="default" r:id="rId9"/>
      <w:pgSz w:w="3969" w:h="8505" w:code="9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241161" w:rsidP="0055667A" w:rsidRDefault="00241161">
      <w:pPr>
        <w:spacing w:after="0" w:line="240" w:lineRule="auto"/>
      </w:pPr>
      <w:r>
        <w:separator/>
      </w:r>
    </w:p>
  </w:endnote>
  <w:endnote w:type="continuationSeparator" w:id="0">
    <w:p w:rsidR="00241161" w:rsidP="0055667A" w:rsidRDefault="0024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55667A" w:rsidR="0055667A" w:rsidP="0055667A" w:rsidRDefault="0055667A">
    <w:pPr>
      <w:pStyle w:val="ListParagraph"/>
      <w:spacing w:after="0"/>
      <w:ind w:left="0"/>
      <w:rPr>
        <w:rFonts w:ascii="Times New Roman" w:hAnsi="Times New Roman" w:cs="Times New Roman"/>
        <w:sz w:val="16"/>
        <w:szCs w:val="16"/>
        <w:lang w:val="en-US"/>
      </w:rPr>
    </w:pPr>
    <w:r w:rsidRPr="007A26B5">
      <w:rPr>
        <w:rFonts w:ascii="Times New Roman" w:hAnsi="Times New Roman" w:cs="Times New Roman"/>
        <w:b/>
        <w:bCs/>
        <w:sz w:val="20"/>
        <w:szCs w:val="20"/>
      </w:rPr>
      <w:t>ИТОГ</w:t>
    </w:r>
    <w:r>
      <w:rPr>
        <w:rFonts w:ascii="Times New Roman" w:hAnsi="Times New Roman" w:cs="Times New Roman"/>
        <w:b/>
        <w:bCs/>
        <w:sz w:val="20"/>
        <w:szCs w:val="20"/>
      </w:rPr>
      <w:t>О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>:</w:t>
    </w:r>
    <w:r w:rsidRPr="007A26B5">
      <w:rPr>
        <w:rFonts w:ascii="Times New Roman" w:hAnsi="Times New Roman" w:cs="Times New Roman"/>
        <w:b/>
        <w:bCs/>
        <w:sz w:val="16"/>
        <w:szCs w:val="16"/>
      </w:rPr>
      <w:tab/>
    </w:r>
    <w:r>
      <w:rPr>
        <w:rFonts w:ascii="Times New Roman" w:hAnsi="Times New Roman" w:cs="Times New Roman"/>
        <w:b/>
        <w:bCs/>
        <w:sz w:val="16"/>
        <w:szCs w:val="16"/>
      </w:rPr>
      <w:tab/>
    </w:r>
    <w:r w:rsidR="00C10BE3">
      <w:rPr>
        <w:rFonts w:ascii="Times New Roman" w:hAnsi="Times New Roman" w:cs="Times New Roman"/>
        <w:b/>
        <w:bCs/>
        <w:sz w:val="20"/>
        <w:szCs w:val="20"/>
        <w:lang w:val="en-US"/>
      </w:rPr>
      <w:t>1854.0₽</w:t>
    </w: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241161" w:rsidP="0055667A" w:rsidRDefault="00241161">
      <w:pPr>
        <w:spacing w:after="0" w:line="240" w:lineRule="auto"/>
      </w:pPr>
      <w:r>
        <w:separator/>
      </w:r>
    </w:p>
  </w:footnote>
  <w:footnote w:type="continuationSeparator" w:id="0">
    <w:p w:rsidR="00241161" w:rsidP="0055667A" w:rsidRDefault="0024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6B76E6" w:rsidR="0055667A" w:rsidP="0055667A" w:rsidRDefault="0055667A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4019D">
      <w:rPr>
        <w:rFonts w:ascii="Times New Roman" w:hAnsi="Times New Roman" w:cs="Times New Roman"/>
        <w:b/>
        <w:bCs/>
        <w:sz w:val="24"/>
        <w:szCs w:val="24"/>
      </w:rPr>
      <w:t>Заказ</w:t>
    </w:r>
    <w:r w:rsidRPr="006B76E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9F5DDE">
      <w:rPr>
        <w:rFonts w:ascii="Times New Roman" w:hAnsi="Times New Roman" w:cs="Times New Roman"/>
        <w:b/>
        <w:bCs/>
        <w:sz w:val="24"/>
        <w:szCs w:val="24"/>
        <w:lang w:val="en-US"/>
      </w:rPr>
      <w:t>#000012</w:t>
    </w:r>
  </w:p>
  <w:p w:rsidRPr="00C10BE3" w:rsidR="0055667A" w:rsidP="0055667A" w:rsidRDefault="0055667A">
    <w:pPr>
      <w:spacing w:after="0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</w:rPr>
      <w:t xml:space="preserve">Спасибо за покупку в </w:t>
    </w:r>
    <w:r>
      <w:rPr>
        <w:rFonts w:ascii="Times New Roman" w:hAnsi="Times New Roman" w:cs="Times New Roman"/>
        <w:sz w:val="20"/>
        <w:szCs w:val="20"/>
        <w:lang w:val="en-US"/>
      </w:rPr>
      <w:t>sancho</w:t>
    </w:r>
    <w:r w:rsidRPr="007A26B5">
      <w:rPr>
        <w:rFonts w:ascii="Times New Roman" w:hAnsi="Times New Roman" w:cs="Times New Roman"/>
        <w:sz w:val="20"/>
        <w:szCs w:val="20"/>
      </w:rPr>
      <w:t>.</w:t>
    </w:r>
    <w:r>
      <w:rPr>
        <w:rFonts w:ascii="Times New Roman" w:hAnsi="Times New Roman" w:cs="Times New Roman"/>
        <w:sz w:val="20"/>
        <w:szCs w:val="20"/>
        <w:lang w:val="en-US"/>
      </w:rPr>
      <w:t>ru</w:t>
    </w:r>
    <w:r w:rsidRPr="007A26B5">
      <w:rPr>
        <w:rFonts w:ascii="Times New Roman" w:hAnsi="Times New Roman" w:cs="Times New Roman"/>
        <w:sz w:val="20"/>
        <w:szCs w:val="20"/>
      </w:rPr>
      <w:t xml:space="preserve"> :)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0F015FA"/>
    <w:multiLevelType w:val="hybridMultilevel"/>
    <w:tmpl w:val="AC4E9C26"/>
    <w:lvl w:ilvl="0" w:tplc="B70A806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AF33F5"/>
    <w:multiLevelType w:val="hybridMultilevel"/>
    <w:tmpl w:val="B2C23EFA"/>
    <w:lvl w:ilvl="0" w:tplc="6D9C677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F36765"/>
    <w:multiLevelType w:val="hybridMultilevel"/>
    <w:tmpl w:val="1074B5D0"/>
    <w:lvl w:ilvl="0" w:tplc="81589524"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0"/>
  <w:attachedTemplate r:id="rId1"/>
  <w:defaultTabStop w:val="708"/>
  <w:characterSpacingControl w:val="doNotCompress"/>
  <w:hdr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3"/>
    <w:rsid w:val="000B0D8D"/>
    <w:rsid w:val="001217D5"/>
    <w:rsid w:val="00241161"/>
    <w:rsid w:val="002C24C7"/>
    <w:rsid w:val="002D2392"/>
    <w:rsid w:val="0034019D"/>
    <w:rsid w:val="003A73CA"/>
    <w:rsid w:val="003C79F0"/>
    <w:rsid w:val="00491811"/>
    <w:rsid w:val="0055667A"/>
    <w:rsid w:val="006B76E6"/>
    <w:rsid w:val="006C6F24"/>
    <w:rsid w:val="007471E4"/>
    <w:rsid w:val="007A26B5"/>
    <w:rsid w:val="00860E73"/>
    <w:rsid w:val="008F3115"/>
    <w:rsid w:val="009F5DDE"/>
    <w:rsid w:val="00AF264A"/>
    <w:rsid w:val="00B27B56"/>
    <w:rsid w:val="00BD4548"/>
    <w:rsid w:val="00C10BE3"/>
    <w:rsid w:val="00E72BCC"/>
    <w:rsid w:val="00FE1D8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,"/>
  <w:listSeparator w:val=";"/>
  <w14:docId xmlns:w14="http://schemas.microsoft.com/office/word/2010/wordml" w14:val="30BB3A17"/>
  <w15:chartTrackingRefBased xmlns:w15="http://schemas.microsoft.com/office/word/2012/wordml"/>
  <w15:docId xmlns:w15="http://schemas.microsoft.com/office/word/2012/wordml" w15:val="{1D76EAC4-04CD-4C42-90D3-A0D72922EFA3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9D"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sid w:val="0034019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true">
    <w:name w:val="Heading 1 Char"/>
    <w:basedOn w:val="DefaultParagraphFont"/>
    <w:link w:val="Heading1"/>
    <w:uiPriority w:val="9"/>
    <w:rsid w:val="00340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5667A"/>
  </w:style>
  <w:style w:type="paragraph" w:styleId="Footer">
    <w:name w:val="footer"/>
    <w:basedOn w:val="Normal"/>
    <w:link w:val="Foot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55667A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settings.xml" Type="http://schemas.openxmlformats.org/officeDocument/2006/relationships/settings" Id="rId4"/><Relationship Target="webSettings.xml" Type="http://schemas.openxmlformats.org/officeDocument/2006/relationships/webSettings" Id="rId5"/><Relationship Target="footnotes.xml" Type="http://schemas.openxmlformats.org/officeDocument/2006/relationships/footnotes" Id="rId6"/><Relationship Target="endnotes.xml" Type="http://schemas.openxmlformats.org/officeDocument/2006/relationships/endnotes" Id="rId7"/><Relationship Target="header1.xml" Type="http://schemas.openxmlformats.org/officeDocument/2006/relationships/header" Id="rId8"/><Relationship Target="footer1.xml" Type="http://schemas.openxmlformats.org/officeDocument/2006/relationships/footer" Id="rId9"/><Relationship Target="fontTable.xml" Type="http://schemas.openxmlformats.org/officeDocument/2006/relationships/fontTable" Id="rId10"/><Relationship Target="theme/theme1.xml" Type="http://schemas.openxmlformats.org/officeDocument/2006/relationships/theme" Id="rId11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exandrovich\Documents\Custom%20Office%20Templates\main_template.dotx" TargetMode="External"/></Relationship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B3D7-0AF3-4D92-A24A-8953C4B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main_template</Template>
  <Company/>
  <Pages>1</Pages>
  <Words>21</Words>
  <Characters>123</Characters>
  <Lines>1</Lines>
  <Paragraphs>1</Paragraphs>
  <TotalTime>3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143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2022-07-12T18:21:00Z</dcterms:created>
  <dc:creator xmlns:dc="http://purl.org/dc/elements/1.1/">aalexandrovich</dc:creator>
  <dc:description xmlns:dc="http://purl.org/dc/elements/1.1/"/>
  <cp:keywords/>
  <cp:lastModifiedBy>aalexandrovich</cp:lastModifiedBy>
  <dcterms:modified xmlns:dcterms="http://purl.org/dc/terms/" xmlns:xsi="http://www.w3.org/2001/XMLSchema-instance" xsi:type="dcterms:W3CDTF">2022-07-12T19:16:00Z</dcterms:modified>
  <cp:revision>10</cp:revision>
  <dc:subject xmlns:dc="http://purl.org/dc/elements/1.1/"/>
  <dc:title xmlns:dc="http://purl.org/dc/elements/1.1/"/>
</cp:coreProperties>
</file>